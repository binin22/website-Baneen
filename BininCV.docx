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C2411" w:rsidRDefault="00AB5A73" w:rsidP="009C2411">
      <w:r>
        <w:rPr>
          <w:noProof/>
        </w:rPr>
        <mc:AlternateContent>
          <mc:Choice Requires="wpg">
            <w:drawing>
              <wp:anchor distT="0" distB="0" distL="114300" distR="114300" simplePos="0" relativeHeight="251660288" behindDoc="1" locked="1" layoutInCell="1" allowOverlap="1" wp14:anchorId="36FC5D4A" wp14:editId="0A93BED2">
                <wp:simplePos x="0" y="0"/>
                <wp:positionH relativeFrom="column">
                  <wp:posOffset>-676275</wp:posOffset>
                </wp:positionH>
                <wp:positionV relativeFrom="paragraph">
                  <wp:posOffset>-571500</wp:posOffset>
                </wp:positionV>
                <wp:extent cx="7772400" cy="100584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24173456" name="Rectangle 1" descr="Decorative"/>
                        <wps:cNvSpPr/>
                        <wps:spPr>
                          <a:xfrm>
                            <a:off x="0" y="0"/>
                            <a:ext cx="7772400" cy="10058400"/>
                          </a:xfrm>
                          <a:prstGeom prst="rect">
                            <a:avLst/>
                          </a:prstGeom>
                          <a:solidFill>
                            <a:schemeClr val="accent3">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ounded Rectangle 2"/>
                        <wps:cNvSpPr/>
                        <wps:spPr>
                          <a:xfrm>
                            <a:off x="219075" y="219075"/>
                            <a:ext cx="7315200" cy="9601200"/>
                          </a:xfrm>
                          <a:prstGeom prst="roundRect">
                            <a:avLst>
                              <a:gd name="adj" fmla="val 2012"/>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53.25pt;margin-top:-45pt;width:612pt;height:11in;z-index:-251656192"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">
                <v:rect id="Rectangle 1" o:spid="_x0000_s1027" alt="Decorative" style="position:absolute;width:77724;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arscA&#10;AADjAAAADwAAAGRycy9kb3ducmV2LnhtbERPS2vCQBC+F/wPywjedOOjMaauooJgvYi2F29DdkxC&#10;s7Mhu8b033cFocf53rNcd6YSLTWutKxgPIpAEGdWl5wr+P7aDxMQziNrrCyTgl9ysF713paYavvg&#10;M7UXn4sQwi5FBYX3dSqlywoy6Ea2Jg7czTYGfTibXOoGHyHcVHISRbE0WHJoKLCmXUHZz+VuFHxu&#10;pDwtzl2bJHdfX69bPE5NrNSg320+QHjq/L/45T7oMD+ezMbz6ew9hudPAQC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cWq7HAAAA4wAAAA8AAAAAAAAAAAAAAAAAmAIAAGRy&#10;cy9kb3ducmV2LnhtbFBLBQYAAAAABAAEAPUAAACMAwAAAAA=&#10;" fillcolor="#f5deb9 [3206]" stroked="f" strokeweight="1pt">
                  <v:fill opacity="13107f"/>
                </v:rect>
                <v:roundrect id="Rounded Rectangle 2" o:spid="_x0000_s1028" style="position:absolute;left:2190;top:2190;width:73152;height:96012;visibility:visible;mso-wrap-style:square;v-text-anchor:middle" arcsize="132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wU8kA&#10;AADiAAAADwAAAGRycy9kb3ducmV2LnhtbESPy2oCMRSG94W+QzgFN6UmtcXLaJQiFIoUSq2Ky8Pk&#10;OBMmORkmUadvbxaFLn/+G99i1XsnLtRFG1jD81CBIC6DsVxp2P28P01BxIRs0AUmDb8UYbW8v1tg&#10;YcKVv+myTZXIIxwL1FCn1BZSxrImj3EYWuLsnULnMWXZVdJ0eM3j3smRUmPp0XJ+qLGldU1lsz17&#10;DecvPH7aWTlSG3c4No/VvrHotB489G9zEIn69B/+a38YDRP1osaT11mGyEgZB+Ty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Z+wU8kAAADiAAAADwAAAAAAAAAAAAAAAACYAgAA&#10;ZHJzL2Rvd25yZXYueG1sUEsFBgAAAAAEAAQA9QAAAI4DAAAAAA==&#10;" filled="f" strokecolor="#bf1e00 [3204]" strokeweight="2.25pt">
                  <v:stroke joinstyle="miter"/>
                </v:roundrect>
                <w10:anchorlock/>
              </v:group>
            </w:pict>
          </mc:Fallback>
        </mc:AlternateContent>
      </w:r>
    </w:p>
    <w:tbl>
      <w:tblPr>
        <w:tblW w:w="10440" w:type="dxa"/>
        <w:tblLayout w:type="fixed"/>
        <w:tblCellMar>
          <w:left w:w="0" w:type="dxa"/>
          <w:right w:w="0" w:type="dxa"/>
        </w:tblCellMar>
        <w:tblLook w:val="0600" w:firstRow="0" w:lastRow="0" w:firstColumn="0" w:lastColumn="0" w:noHBand="1" w:noVBand="1"/>
      </w:tblPr>
      <w:tblGrid>
        <w:gridCol w:w="1260"/>
        <w:gridCol w:w="270"/>
        <w:gridCol w:w="270"/>
        <w:gridCol w:w="20"/>
        <w:gridCol w:w="160"/>
        <w:gridCol w:w="630"/>
        <w:gridCol w:w="2430"/>
        <w:gridCol w:w="5400"/>
      </w:tblGrid>
      <w:tr w:rsidR="00AD0D32" w:rsidTr="004D0AAE">
        <w:trPr>
          <w:trHeight w:val="2880"/>
        </w:trPr>
        <w:tc>
          <w:tcPr>
            <w:tcW w:w="2610" w:type="dxa"/>
            <w:gridSpan w:val="6"/>
          </w:tcPr>
          <w:p w:rsidR="00AD0D32" w:rsidRDefault="00D026CA" w:rsidP="006673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65pt;height:132pt">
                  <v:imagedata r:id="rId12" o:title="photo_2025-07-05_13-40-23"/>
                </v:shape>
              </w:pict>
            </w:r>
            <w:r w:rsidR="004D0AAE">
              <w:t xml:space="preserve"> </w:t>
            </w:r>
          </w:p>
        </w:tc>
        <w:tc>
          <w:tcPr>
            <w:tcW w:w="7830" w:type="dxa"/>
            <w:gridSpan w:val="2"/>
          </w:tcPr>
          <w:p w:rsidR="00AD0D32" w:rsidRPr="004D0AAE" w:rsidRDefault="004D0AAE" w:rsidP="004D0AAE">
            <w:pPr>
              <w:pStyle w:val="Title"/>
              <w:spacing w:after="0"/>
              <w:rPr>
                <w:rFonts w:cstheme="minorBidi"/>
                <w:lang w:bidi="ar-IQ"/>
              </w:rPr>
            </w:pPr>
            <w:r>
              <w:rPr>
                <w:rFonts w:cstheme="minorBidi"/>
                <w:lang w:bidi="ar-IQ"/>
              </w:rPr>
              <w:t>Bane</w:t>
            </w:r>
            <w:r w:rsidR="00B00AF8">
              <w:rPr>
                <w:rFonts w:cstheme="minorBidi"/>
                <w:lang w:bidi="ar-IQ"/>
              </w:rPr>
              <w:t>e</w:t>
            </w:r>
            <w:r>
              <w:rPr>
                <w:rFonts w:cstheme="minorBidi"/>
                <w:lang w:bidi="ar-IQ"/>
              </w:rPr>
              <w:t xml:space="preserve">n maytham </w:t>
            </w:r>
          </w:p>
          <w:p w:rsidR="00AD0D32" w:rsidRDefault="004D0AAE" w:rsidP="004D0AAE">
            <w:pPr>
              <w:pStyle w:val="Subtitle"/>
            </w:pPr>
            <w:r>
              <w:t>Student In Information System</w:t>
            </w:r>
          </w:p>
          <w:p w:rsidR="00DF6589" w:rsidRDefault="00DF6589" w:rsidP="00DF6589">
            <w:r>
              <w:t>Computer Science student</w:t>
            </w:r>
          </w:p>
          <w:p w:rsidR="00DF6589" w:rsidRPr="00DF6589" w:rsidRDefault="00DF6589" w:rsidP="00DF6589"/>
          <w:p w:rsidR="004D0AAE" w:rsidRDefault="004D0AAE" w:rsidP="004D0AAE">
            <w:r>
              <w:t>Site : Basra, IQ 61011</w:t>
            </w:r>
          </w:p>
          <w:p w:rsidR="004D0AAE" w:rsidRDefault="004D0AAE" w:rsidP="004D0AAE">
            <w:r>
              <w:t>Mobile phon</w:t>
            </w:r>
            <w:r w:rsidR="00DF6589">
              <w:t>e : 07848467065</w:t>
            </w:r>
          </w:p>
        </w:tc>
      </w:tr>
      <w:tr w:rsidR="00667329" w:rsidTr="004D0AAE">
        <w:trPr>
          <w:trHeight w:val="900"/>
        </w:trPr>
        <w:tc>
          <w:tcPr>
            <w:tcW w:w="10440" w:type="dxa"/>
            <w:gridSpan w:val="8"/>
          </w:tcPr>
          <w:p w:rsidR="00667329" w:rsidRPr="00667329" w:rsidRDefault="00D026CA" w:rsidP="00667329">
            <w:pPr>
              <w:pStyle w:val="Heading1"/>
            </w:pPr>
            <w:sdt>
              <w:sdtPr>
                <w:id w:val="-1983300934"/>
                <w:placeholder>
                  <w:docPart w:val="23B9136B9A3E49449875D4314A9985E5"/>
                </w:placeholder>
                <w:temporary/>
                <w:showingPlcHdr/>
              </w:sdtPr>
              <w:sdtEndPr/>
              <w:sdtContent>
                <w:r w:rsidR="00667329" w:rsidRPr="00CF1A49">
                  <w:t>Experience</w:t>
                </w:r>
              </w:sdtContent>
            </w:sdt>
          </w:p>
        </w:tc>
      </w:tr>
      <w:tr w:rsidR="00667329" w:rsidTr="004D0AAE">
        <w:trPr>
          <w:trHeight w:val="80"/>
        </w:trPr>
        <w:tc>
          <w:tcPr>
            <w:tcW w:w="1260" w:type="dxa"/>
            <w:vMerge w:val="restart"/>
          </w:tcPr>
          <w:p w:rsidR="00667329" w:rsidRDefault="00D026CA" w:rsidP="00667329">
            <w:pPr>
              <w:pStyle w:val="Heading3"/>
            </w:pPr>
            <w:sdt>
              <w:sdtPr>
                <w:id w:val="-1471823425"/>
                <w:placeholder>
                  <w:docPart w:val="F1DB9B256B2146B9B3F09877A10515CD"/>
                </w:placeholder>
                <w:temporary/>
                <w:showingPlcHdr/>
              </w:sdtPr>
              <w:sdtEndPr/>
              <w:sdtContent>
                <w:r w:rsidR="00DE759B" w:rsidRPr="00606FFD">
                  <w:t>Jan 20XX</w:t>
                </w:r>
                <w:r w:rsidR="00DE759B">
                  <w:t>-</w:t>
                </w:r>
                <w:r w:rsidR="00DE759B">
                  <w:br/>
                </w:r>
                <w:r w:rsidR="00DE759B" w:rsidRPr="007F32D9">
                  <w:t>Aug 20XX</w:t>
                </w:r>
              </w:sdtContent>
            </w:sdt>
            <w:r w:rsidR="00667329">
              <w:t xml:space="preserve"> </w:t>
            </w:r>
          </w:p>
          <w:p w:rsidR="00667329" w:rsidRPr="005579C9" w:rsidRDefault="00667329" w:rsidP="00EA62A2"/>
        </w:tc>
        <w:tc>
          <w:tcPr>
            <w:tcW w:w="540" w:type="dxa"/>
            <w:gridSpan w:val="2"/>
          </w:tcPr>
          <w:p w:rsidR="00667329" w:rsidRDefault="00667329" w:rsidP="00FC6625">
            <w:pPr>
              <w:jc w:val="center"/>
            </w:pPr>
            <w:r>
              <w:rPr>
                <w:noProof/>
              </w:rPr>
              <mc:AlternateContent>
                <mc:Choice Requires="wps">
                  <w:drawing>
                    <wp:inline distT="0" distB="0" distL="0" distR="0" wp14:anchorId="216168A2" wp14:editId="30F7C207">
                      <wp:extent cx="137160" cy="137160"/>
                      <wp:effectExtent l="19050" t="1905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F02048"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gridSpan w:val="2"/>
          </w:tcPr>
          <w:p w:rsidR="00667329" w:rsidRPr="004823C2" w:rsidRDefault="00667329" w:rsidP="00667329"/>
        </w:tc>
        <w:tc>
          <w:tcPr>
            <w:tcW w:w="8460" w:type="dxa"/>
            <w:gridSpan w:val="3"/>
            <w:vMerge w:val="restart"/>
          </w:tcPr>
          <w:p w:rsidR="00667329" w:rsidRPr="004823C2" w:rsidRDefault="00DF6589" w:rsidP="00DF6589">
            <w:pPr>
              <w:pStyle w:val="Heading2"/>
            </w:pPr>
            <w:r>
              <w:t xml:space="preserve">computer programmer </w:t>
            </w:r>
          </w:p>
          <w:p w:rsidR="00667329" w:rsidRDefault="00DF6589" w:rsidP="00DF6589">
            <w:r>
              <w:t>Skilled in Java and web development technologies including HTML, CSS, PHP, and MySQL. Completed the free Cisco Networking course, gaining solid foundational knowledge in computer networks. Eager to apply technical and problem-solving skills in a real-world internship environment.</w:t>
            </w:r>
          </w:p>
          <w:p w:rsidR="00DF6589" w:rsidRDefault="00DF6589" w:rsidP="00DF6589"/>
        </w:tc>
      </w:tr>
      <w:tr w:rsidR="00667329" w:rsidTr="004D0AAE">
        <w:trPr>
          <w:trHeight w:val="900"/>
        </w:trPr>
        <w:tc>
          <w:tcPr>
            <w:tcW w:w="1260" w:type="dxa"/>
            <w:vMerge/>
          </w:tcPr>
          <w:p w:rsidR="00667329" w:rsidRDefault="00667329" w:rsidP="00EA62A2">
            <w:pPr>
              <w:pStyle w:val="Heading2"/>
            </w:pPr>
          </w:p>
        </w:tc>
        <w:tc>
          <w:tcPr>
            <w:tcW w:w="270" w:type="dxa"/>
            <w:tcBorders>
              <w:right w:val="single" w:sz="18" w:space="0" w:color="BF1E00" w:themeColor="accent1"/>
            </w:tcBorders>
          </w:tcPr>
          <w:p w:rsidR="00667329" w:rsidRDefault="00667329" w:rsidP="00EA62A2">
            <w:pPr>
              <w:rPr>
                <w:noProof/>
                <w:lang w:val="en-AU" w:eastAsia="en-AU"/>
              </w:rPr>
            </w:pPr>
          </w:p>
        </w:tc>
        <w:tc>
          <w:tcPr>
            <w:tcW w:w="270" w:type="dxa"/>
            <w:tcBorders>
              <w:left w:val="single" w:sz="18" w:space="0" w:color="BF1E00" w:themeColor="accent1"/>
            </w:tcBorders>
          </w:tcPr>
          <w:p w:rsidR="00667329" w:rsidRDefault="00667329" w:rsidP="009C2411"/>
        </w:tc>
        <w:tc>
          <w:tcPr>
            <w:tcW w:w="180" w:type="dxa"/>
            <w:gridSpan w:val="2"/>
          </w:tcPr>
          <w:p w:rsidR="00667329" w:rsidRPr="005579C9" w:rsidRDefault="00667329" w:rsidP="00DE759B"/>
        </w:tc>
        <w:tc>
          <w:tcPr>
            <w:tcW w:w="8460" w:type="dxa"/>
            <w:gridSpan w:val="3"/>
            <w:vMerge/>
          </w:tcPr>
          <w:p w:rsidR="00667329" w:rsidRPr="005579C9" w:rsidRDefault="00667329" w:rsidP="00EA62A2">
            <w:pPr>
              <w:pStyle w:val="Heading2"/>
            </w:pPr>
          </w:p>
        </w:tc>
      </w:tr>
      <w:tr w:rsidR="00667329" w:rsidTr="004D0AAE">
        <w:trPr>
          <w:trHeight w:val="117"/>
        </w:trPr>
        <w:tc>
          <w:tcPr>
            <w:tcW w:w="1260" w:type="dxa"/>
            <w:vMerge w:val="restart"/>
          </w:tcPr>
          <w:p w:rsidR="00667329" w:rsidRDefault="00D026CA" w:rsidP="00667329">
            <w:pPr>
              <w:pStyle w:val="Heading3"/>
            </w:pPr>
            <w:sdt>
              <w:sdtPr>
                <w:id w:val="1948647176"/>
                <w:placeholder>
                  <w:docPart w:val="7E870E10DECC474C8FCA971A3588CCC9"/>
                </w:placeholder>
                <w:showingPlcHdr/>
              </w:sdtPr>
              <w:sdtEndPr/>
              <w:sdtContent>
                <w:r w:rsidR="00457AA3" w:rsidRPr="00457AA3">
                  <w:t>Mar 20XX-</w:t>
                </w:r>
                <w:r w:rsidR="00457AA3" w:rsidRPr="00457AA3">
                  <w:br/>
                  <w:t>Jan 20XX</w:t>
                </w:r>
              </w:sdtContent>
            </w:sdt>
            <w:r w:rsidR="00457AA3">
              <w:t xml:space="preserve"> </w:t>
            </w:r>
          </w:p>
        </w:tc>
        <w:tc>
          <w:tcPr>
            <w:tcW w:w="540" w:type="dxa"/>
            <w:gridSpan w:val="2"/>
          </w:tcPr>
          <w:p w:rsidR="00667329" w:rsidRDefault="00667329" w:rsidP="00667329">
            <w:pPr>
              <w:jc w:val="center"/>
            </w:pPr>
            <w:r>
              <w:rPr>
                <w:noProof/>
              </w:rPr>
              <mc:AlternateContent>
                <mc:Choice Requires="wps">
                  <w:drawing>
                    <wp:inline distT="0" distB="0" distL="0" distR="0" wp14:anchorId="2BDB62B5" wp14:editId="1A667D44">
                      <wp:extent cx="137160" cy="137160"/>
                      <wp:effectExtent l="19050" t="19050" r="15240" b="15240"/>
                      <wp:docPr id="1"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EA3109"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gridSpan w:val="2"/>
          </w:tcPr>
          <w:p w:rsidR="00667329" w:rsidRPr="005579C9" w:rsidRDefault="00667329" w:rsidP="00667329"/>
        </w:tc>
        <w:tc>
          <w:tcPr>
            <w:tcW w:w="8460" w:type="dxa"/>
            <w:gridSpan w:val="3"/>
            <w:vMerge w:val="restart"/>
          </w:tcPr>
          <w:p w:rsidR="00DF6589" w:rsidRPr="004823C2" w:rsidRDefault="00DF6589" w:rsidP="00DF6589">
            <w:pPr>
              <w:pStyle w:val="Heading2"/>
            </w:pPr>
            <w:r w:rsidRPr="00DF6589">
              <w:t>I have experience in Excel, Word, PowerPoint, Access, and databases</w:t>
            </w:r>
          </w:p>
          <w:p w:rsidR="00667329" w:rsidRPr="005579C9" w:rsidRDefault="00667329" w:rsidP="00DF6589"/>
        </w:tc>
      </w:tr>
      <w:tr w:rsidR="00667329" w:rsidTr="004D0AAE">
        <w:trPr>
          <w:trHeight w:val="783"/>
        </w:trPr>
        <w:tc>
          <w:tcPr>
            <w:tcW w:w="1260" w:type="dxa"/>
            <w:vMerge/>
          </w:tcPr>
          <w:p w:rsidR="00667329" w:rsidRDefault="00667329" w:rsidP="00667329">
            <w:pPr>
              <w:pStyle w:val="Heading3"/>
            </w:pPr>
          </w:p>
        </w:tc>
        <w:tc>
          <w:tcPr>
            <w:tcW w:w="270" w:type="dxa"/>
            <w:tcBorders>
              <w:right w:val="single" w:sz="18" w:space="0" w:color="BF1E00" w:themeColor="accent1"/>
            </w:tcBorders>
          </w:tcPr>
          <w:p w:rsidR="00667329" w:rsidRDefault="00667329" w:rsidP="00EA62A2">
            <w:pPr>
              <w:rPr>
                <w:noProof/>
                <w:lang w:val="en-AU" w:eastAsia="en-AU"/>
              </w:rPr>
            </w:pPr>
          </w:p>
        </w:tc>
        <w:tc>
          <w:tcPr>
            <w:tcW w:w="270" w:type="dxa"/>
            <w:tcBorders>
              <w:left w:val="single" w:sz="18" w:space="0" w:color="BF1E00" w:themeColor="accent1"/>
            </w:tcBorders>
          </w:tcPr>
          <w:p w:rsidR="00667329" w:rsidRDefault="00667329" w:rsidP="009C2411"/>
        </w:tc>
        <w:tc>
          <w:tcPr>
            <w:tcW w:w="180" w:type="dxa"/>
            <w:gridSpan w:val="2"/>
          </w:tcPr>
          <w:p w:rsidR="00667329" w:rsidRPr="005579C9" w:rsidRDefault="00667329" w:rsidP="00DE759B"/>
        </w:tc>
        <w:tc>
          <w:tcPr>
            <w:tcW w:w="8460" w:type="dxa"/>
            <w:gridSpan w:val="3"/>
            <w:vMerge/>
          </w:tcPr>
          <w:p w:rsidR="00667329" w:rsidRPr="005579C9" w:rsidRDefault="00667329" w:rsidP="00EA62A2">
            <w:pPr>
              <w:pStyle w:val="Heading2"/>
            </w:pPr>
          </w:p>
        </w:tc>
      </w:tr>
      <w:tr w:rsidR="00AD0D32" w:rsidRPr="00AD0D32" w:rsidTr="004D0AAE">
        <w:trPr>
          <w:trHeight w:val="720"/>
        </w:trPr>
        <w:tc>
          <w:tcPr>
            <w:tcW w:w="10440" w:type="dxa"/>
            <w:gridSpan w:val="8"/>
          </w:tcPr>
          <w:p w:rsidR="00AD0D32" w:rsidRPr="00AD0D32" w:rsidRDefault="00AD0D32" w:rsidP="00AD0D32"/>
        </w:tc>
      </w:tr>
      <w:tr w:rsidR="00667329" w:rsidTr="004D0AAE">
        <w:trPr>
          <w:trHeight w:val="907"/>
        </w:trPr>
        <w:tc>
          <w:tcPr>
            <w:tcW w:w="10440" w:type="dxa"/>
            <w:gridSpan w:val="8"/>
          </w:tcPr>
          <w:p w:rsidR="00667329" w:rsidRPr="00667329" w:rsidRDefault="00D026CA" w:rsidP="00AD0D32">
            <w:pPr>
              <w:pStyle w:val="Heading1"/>
              <w:rPr>
                <w:rFonts w:ascii="Gill Sans MT" w:eastAsiaTheme="minorHAnsi" w:hAnsi="Gill Sans MT" w:cstheme="minorBidi"/>
                <w:caps w:val="0"/>
                <w:color w:val="0B0402" w:themeColor="accent6" w:themeShade="1A"/>
                <w:spacing w:val="0"/>
                <w:sz w:val="20"/>
                <w:szCs w:val="22"/>
              </w:rPr>
            </w:pPr>
            <w:sdt>
              <w:sdtPr>
                <w:id w:val="-1908763273"/>
                <w:placeholder>
                  <w:docPart w:val="A16083D49DA14111844F6E460E526795"/>
                </w:placeholder>
                <w:temporary/>
                <w:showingPlcHdr/>
              </w:sdtPr>
              <w:sdtEndPr/>
              <w:sdtContent>
                <w:r w:rsidR="00667329" w:rsidRPr="00CF1A49">
                  <w:t>Education</w:t>
                </w:r>
              </w:sdtContent>
            </w:sdt>
          </w:p>
        </w:tc>
      </w:tr>
      <w:tr w:rsidR="00313CEB" w:rsidTr="00B00AF8">
        <w:trPr>
          <w:trHeight w:val="270"/>
        </w:trPr>
        <w:tc>
          <w:tcPr>
            <w:tcW w:w="1260" w:type="dxa"/>
            <w:vMerge w:val="restart"/>
          </w:tcPr>
          <w:p w:rsidR="00313CEB" w:rsidRDefault="00D026CA" w:rsidP="00DE759B">
            <w:pPr>
              <w:pStyle w:val="Heading3"/>
            </w:pPr>
            <w:sdt>
              <w:sdtPr>
                <w:id w:val="-1306312564"/>
                <w:placeholder>
                  <w:docPart w:val="214CBC7B1EA34BB580C13E7DAEF2F143"/>
                </w:placeholder>
                <w:temporary/>
                <w:showingPlcHdr/>
              </w:sdtPr>
              <w:sdtEndPr/>
              <w:sdtContent>
                <w:r w:rsidR="00313CEB" w:rsidRPr="007F32D9">
                  <w:t>June 20XX</w:t>
                </w:r>
              </w:sdtContent>
            </w:sdt>
          </w:p>
        </w:tc>
        <w:tc>
          <w:tcPr>
            <w:tcW w:w="540" w:type="dxa"/>
            <w:gridSpan w:val="2"/>
          </w:tcPr>
          <w:p w:rsidR="00313CEB" w:rsidRDefault="00313CEB" w:rsidP="00667329">
            <w:pPr>
              <w:jc w:val="center"/>
            </w:pPr>
            <w:r>
              <w:rPr>
                <w:noProof/>
              </w:rPr>
              <mc:AlternateContent>
                <mc:Choice Requires="wps">
                  <w:drawing>
                    <wp:inline distT="0" distB="0" distL="0" distR="0" wp14:anchorId="68E0666D" wp14:editId="03C663CE">
                      <wp:extent cx="137160" cy="137160"/>
                      <wp:effectExtent l="19050" t="1905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936E15"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20" w:type="dxa"/>
          </w:tcPr>
          <w:p w:rsidR="00313CEB" w:rsidRPr="005579C9" w:rsidRDefault="00313CEB" w:rsidP="00667329"/>
        </w:tc>
        <w:tc>
          <w:tcPr>
            <w:tcW w:w="8620" w:type="dxa"/>
            <w:gridSpan w:val="4"/>
            <w:vMerge w:val="restart"/>
          </w:tcPr>
          <w:p w:rsidR="00B00AF8" w:rsidRDefault="00B00AF8" w:rsidP="00457AA3">
            <w:r w:rsidRPr="00B00AF8">
              <w:t>Student at the College of Computer Science</w:t>
            </w:r>
          </w:p>
          <w:p w:rsidR="00313CEB" w:rsidRPr="005579C9" w:rsidRDefault="00B00AF8" w:rsidP="00457AA3">
            <w:r w:rsidRPr="00B00AF8">
              <w:t xml:space="preserve"> Department of Computer Information Integration</w:t>
            </w:r>
            <w:r w:rsidR="00457AA3">
              <w:t xml:space="preserve"> </w:t>
            </w:r>
          </w:p>
        </w:tc>
      </w:tr>
      <w:tr w:rsidR="00313CEB" w:rsidTr="00B00AF8">
        <w:trPr>
          <w:trHeight w:val="783"/>
        </w:trPr>
        <w:tc>
          <w:tcPr>
            <w:tcW w:w="1260" w:type="dxa"/>
            <w:vMerge/>
          </w:tcPr>
          <w:p w:rsidR="00313CEB" w:rsidRDefault="00313CEB" w:rsidP="00DE759B">
            <w:pPr>
              <w:pStyle w:val="Heading3"/>
            </w:pPr>
          </w:p>
        </w:tc>
        <w:tc>
          <w:tcPr>
            <w:tcW w:w="270" w:type="dxa"/>
            <w:tcBorders>
              <w:right w:val="single" w:sz="18" w:space="0" w:color="BF1E00" w:themeColor="accent1"/>
            </w:tcBorders>
          </w:tcPr>
          <w:p w:rsidR="00313CEB" w:rsidRDefault="00313CEB" w:rsidP="00EA62A2">
            <w:pPr>
              <w:rPr>
                <w:noProof/>
                <w:lang w:val="en-AU" w:eastAsia="en-AU"/>
              </w:rPr>
            </w:pPr>
          </w:p>
        </w:tc>
        <w:tc>
          <w:tcPr>
            <w:tcW w:w="270" w:type="dxa"/>
            <w:tcBorders>
              <w:left w:val="single" w:sz="18" w:space="0" w:color="BF1E00" w:themeColor="accent1"/>
            </w:tcBorders>
          </w:tcPr>
          <w:p w:rsidR="00313CEB" w:rsidRDefault="00313CEB" w:rsidP="009C2411"/>
        </w:tc>
        <w:tc>
          <w:tcPr>
            <w:tcW w:w="20" w:type="dxa"/>
          </w:tcPr>
          <w:p w:rsidR="00313CEB" w:rsidRPr="005579C9" w:rsidRDefault="00313CEB" w:rsidP="00DE759B"/>
        </w:tc>
        <w:tc>
          <w:tcPr>
            <w:tcW w:w="8620" w:type="dxa"/>
            <w:gridSpan w:val="4"/>
            <w:vMerge/>
          </w:tcPr>
          <w:p w:rsidR="00313CEB" w:rsidRPr="005579C9" w:rsidRDefault="00313CEB" w:rsidP="00DE759B"/>
        </w:tc>
      </w:tr>
      <w:tr w:rsidR="00313CEB" w:rsidTr="00B00AF8">
        <w:trPr>
          <w:trHeight w:val="180"/>
        </w:trPr>
        <w:tc>
          <w:tcPr>
            <w:tcW w:w="1260" w:type="dxa"/>
            <w:vMerge w:val="restart"/>
          </w:tcPr>
          <w:p w:rsidR="00313CEB" w:rsidRDefault="00D026CA" w:rsidP="00DE759B">
            <w:pPr>
              <w:pStyle w:val="Heading3"/>
            </w:pPr>
            <w:sdt>
              <w:sdtPr>
                <w:id w:val="-848092515"/>
                <w:placeholder>
                  <w:docPart w:val="C91B83B52963447FB5341777982E4363"/>
                </w:placeholder>
                <w:temporary/>
                <w:showingPlcHdr/>
              </w:sdtPr>
              <w:sdtEndPr/>
              <w:sdtContent>
                <w:r w:rsidR="00313CEB" w:rsidRPr="007F32D9">
                  <w:t>May 20XX</w:t>
                </w:r>
              </w:sdtContent>
            </w:sdt>
          </w:p>
        </w:tc>
        <w:tc>
          <w:tcPr>
            <w:tcW w:w="540" w:type="dxa"/>
            <w:gridSpan w:val="2"/>
          </w:tcPr>
          <w:p w:rsidR="00313CEB" w:rsidRDefault="00313CEB" w:rsidP="00667329">
            <w:pPr>
              <w:jc w:val="center"/>
            </w:pPr>
            <w:r>
              <w:rPr>
                <w:noProof/>
              </w:rPr>
              <mc:AlternateContent>
                <mc:Choice Requires="wps">
                  <w:drawing>
                    <wp:inline distT="0" distB="0" distL="0" distR="0" wp14:anchorId="6CEF8124" wp14:editId="3B3A41D5">
                      <wp:extent cx="137160" cy="137160"/>
                      <wp:effectExtent l="19050" t="1905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EA66CB"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20" w:type="dxa"/>
          </w:tcPr>
          <w:p w:rsidR="00313CEB" w:rsidRPr="005579C9" w:rsidRDefault="00313CEB" w:rsidP="00667329"/>
        </w:tc>
        <w:tc>
          <w:tcPr>
            <w:tcW w:w="8620" w:type="dxa"/>
            <w:gridSpan w:val="4"/>
            <w:vMerge w:val="restart"/>
          </w:tcPr>
          <w:p w:rsidR="00313CEB" w:rsidRPr="005579C9" w:rsidRDefault="00B00AF8" w:rsidP="00B00AF8">
            <w:pPr>
              <w:pStyle w:val="Heading2"/>
            </w:pPr>
            <w:r>
              <w:t>Education Bachelor in CS&amp;IT-4rd Year Student University of Basrah - Basrah, Iraq Introduction To Cybersecurity - Cisco</w:t>
            </w:r>
          </w:p>
        </w:tc>
      </w:tr>
      <w:tr w:rsidR="00313CEB" w:rsidTr="00B00AF8">
        <w:trPr>
          <w:trHeight w:val="783"/>
        </w:trPr>
        <w:tc>
          <w:tcPr>
            <w:tcW w:w="1260" w:type="dxa"/>
            <w:vMerge/>
          </w:tcPr>
          <w:p w:rsidR="00313CEB" w:rsidRPr="00DE759B" w:rsidRDefault="00313CEB" w:rsidP="00DE759B">
            <w:pPr>
              <w:pStyle w:val="Heading3"/>
            </w:pPr>
          </w:p>
        </w:tc>
        <w:tc>
          <w:tcPr>
            <w:tcW w:w="270" w:type="dxa"/>
            <w:tcBorders>
              <w:right w:val="single" w:sz="18" w:space="0" w:color="BF1E00" w:themeColor="accent1"/>
            </w:tcBorders>
          </w:tcPr>
          <w:p w:rsidR="00313CEB" w:rsidRDefault="00313CEB" w:rsidP="00EA62A2">
            <w:pPr>
              <w:rPr>
                <w:noProof/>
                <w:lang w:val="en-AU" w:eastAsia="en-AU"/>
              </w:rPr>
            </w:pPr>
          </w:p>
        </w:tc>
        <w:tc>
          <w:tcPr>
            <w:tcW w:w="270" w:type="dxa"/>
            <w:tcBorders>
              <w:left w:val="single" w:sz="18" w:space="0" w:color="BF1E00" w:themeColor="accent1"/>
            </w:tcBorders>
          </w:tcPr>
          <w:p w:rsidR="00313CEB" w:rsidRDefault="00313CEB" w:rsidP="009C2411"/>
        </w:tc>
        <w:tc>
          <w:tcPr>
            <w:tcW w:w="20" w:type="dxa"/>
          </w:tcPr>
          <w:p w:rsidR="00313CEB" w:rsidRPr="005579C9" w:rsidRDefault="00313CEB" w:rsidP="00DE759B"/>
        </w:tc>
        <w:tc>
          <w:tcPr>
            <w:tcW w:w="8620" w:type="dxa"/>
            <w:gridSpan w:val="4"/>
            <w:vMerge/>
          </w:tcPr>
          <w:p w:rsidR="00313CEB" w:rsidRPr="005579C9" w:rsidRDefault="00313CEB" w:rsidP="00DE759B"/>
        </w:tc>
      </w:tr>
      <w:tr w:rsidR="00AD0D32" w:rsidRPr="00AD0D32" w:rsidTr="004D0AAE">
        <w:trPr>
          <w:trHeight w:val="432"/>
        </w:trPr>
        <w:tc>
          <w:tcPr>
            <w:tcW w:w="10440" w:type="dxa"/>
            <w:gridSpan w:val="8"/>
          </w:tcPr>
          <w:p w:rsidR="00AD0D32" w:rsidRPr="00AD0D32" w:rsidRDefault="00AD0D32" w:rsidP="00AD0D32"/>
        </w:tc>
      </w:tr>
      <w:tr w:rsidR="00B00AF8" w:rsidTr="004D0AAE">
        <w:trPr>
          <w:gridAfter w:val="1"/>
          <w:wAfter w:w="5400" w:type="dxa"/>
          <w:trHeight w:val="907"/>
        </w:trPr>
        <w:tc>
          <w:tcPr>
            <w:tcW w:w="5040" w:type="dxa"/>
            <w:gridSpan w:val="7"/>
          </w:tcPr>
          <w:p w:rsidR="00B00AF8" w:rsidRPr="005579C9" w:rsidRDefault="00D026CA" w:rsidP="00AD0D32">
            <w:pPr>
              <w:pStyle w:val="Heading1"/>
            </w:pPr>
            <w:sdt>
              <w:sdtPr>
                <w:id w:val="-1392877668"/>
                <w:placeholder>
                  <w:docPart w:val="EFEEB0B454D74AD9901F4E49CDE90F2B"/>
                </w:placeholder>
                <w:temporary/>
                <w:showingPlcHdr/>
              </w:sdtPr>
              <w:sdtEndPr/>
              <w:sdtContent>
                <w:r w:rsidR="00B00AF8" w:rsidRPr="00CF1A49">
                  <w:t>Skills</w:t>
                </w:r>
              </w:sdtContent>
            </w:sdt>
          </w:p>
        </w:tc>
      </w:tr>
      <w:tr w:rsidR="00B00AF8" w:rsidTr="004D0AAE">
        <w:trPr>
          <w:gridAfter w:val="1"/>
          <w:wAfter w:w="5400" w:type="dxa"/>
          <w:trHeight w:val="783"/>
        </w:trPr>
        <w:tc>
          <w:tcPr>
            <w:tcW w:w="5040" w:type="dxa"/>
            <w:gridSpan w:val="7"/>
          </w:tcPr>
          <w:p w:rsidR="00B00AF8" w:rsidRDefault="00B00AF8" w:rsidP="00DE759B">
            <w:pPr>
              <w:pStyle w:val="ListBullet"/>
            </w:pPr>
            <w:r>
              <w:t xml:space="preserve">Programming Languages: </w:t>
            </w:r>
          </w:p>
          <w:p w:rsidR="00B00AF8" w:rsidRDefault="00B00AF8" w:rsidP="00DE759B">
            <w:pPr>
              <w:pStyle w:val="ListBullet"/>
            </w:pPr>
            <w:r>
              <w:t xml:space="preserve">Java Computer </w:t>
            </w:r>
          </w:p>
          <w:p w:rsidR="00B00AF8" w:rsidRDefault="00B00AF8" w:rsidP="00DE759B">
            <w:pPr>
              <w:pStyle w:val="ListBullet"/>
            </w:pPr>
            <w:r>
              <w:t>skills Proficient in HTML</w:t>
            </w:r>
          </w:p>
          <w:p w:rsidR="00B00AF8" w:rsidRDefault="00B00AF8" w:rsidP="00DE759B">
            <w:pPr>
              <w:pStyle w:val="ListBullet"/>
            </w:pPr>
            <w:r>
              <w:t xml:space="preserve"> CSS</w:t>
            </w:r>
          </w:p>
          <w:p w:rsidR="00B00AF8" w:rsidRDefault="00B00AF8" w:rsidP="00DE759B">
            <w:pPr>
              <w:pStyle w:val="ListBullet"/>
            </w:pPr>
            <w:r>
              <w:t>PHP</w:t>
            </w:r>
          </w:p>
          <w:p w:rsidR="00B00AF8" w:rsidRDefault="00B00AF8" w:rsidP="00DE759B">
            <w:pPr>
              <w:pStyle w:val="ListBullet"/>
            </w:pPr>
            <w:r>
              <w:t xml:space="preserve"> MySQL</w:t>
            </w:r>
          </w:p>
          <w:p w:rsidR="00B00AF8" w:rsidRPr="005579C9" w:rsidRDefault="00B00AF8" w:rsidP="00DE759B">
            <w:pPr>
              <w:pStyle w:val="ListBullet"/>
            </w:pPr>
            <w:r>
              <w:t xml:space="preserve">Database manager system </w:t>
            </w:r>
          </w:p>
        </w:tc>
      </w:tr>
    </w:tbl>
    <w:p w:rsidR="00180710" w:rsidRPr="00DE759B" w:rsidRDefault="00180710" w:rsidP="00FB0432">
      <w:pPr>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6CA" w:rsidRDefault="00D026CA" w:rsidP="003D42E9">
      <w:r>
        <w:separator/>
      </w:r>
    </w:p>
  </w:endnote>
  <w:endnote w:type="continuationSeparator" w:id="0">
    <w:p w:rsidR="00D026CA" w:rsidRDefault="00D026CA"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6CA" w:rsidRDefault="00D026CA" w:rsidP="003D42E9">
      <w:r>
        <w:separator/>
      </w:r>
    </w:p>
  </w:footnote>
  <w:footnote w:type="continuationSeparator" w:id="0">
    <w:p w:rsidR="00D026CA" w:rsidRDefault="00D026CA" w:rsidP="003D4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A5"/>
    <w:rsid w:val="000761F2"/>
    <w:rsid w:val="000D60A5"/>
    <w:rsid w:val="000E055C"/>
    <w:rsid w:val="000F1CC2"/>
    <w:rsid w:val="00125C01"/>
    <w:rsid w:val="00180710"/>
    <w:rsid w:val="0019254A"/>
    <w:rsid w:val="001A07E0"/>
    <w:rsid w:val="001D5578"/>
    <w:rsid w:val="001D7755"/>
    <w:rsid w:val="00231540"/>
    <w:rsid w:val="002370D3"/>
    <w:rsid w:val="002D6A2D"/>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40BD"/>
    <w:rsid w:val="004A6BB1"/>
    <w:rsid w:val="004D0AAE"/>
    <w:rsid w:val="005042CE"/>
    <w:rsid w:val="00523B0B"/>
    <w:rsid w:val="00526631"/>
    <w:rsid w:val="00531E08"/>
    <w:rsid w:val="00593CA5"/>
    <w:rsid w:val="005B647F"/>
    <w:rsid w:val="005B65A2"/>
    <w:rsid w:val="0061481A"/>
    <w:rsid w:val="006307EA"/>
    <w:rsid w:val="0063153B"/>
    <w:rsid w:val="00667329"/>
    <w:rsid w:val="00671B73"/>
    <w:rsid w:val="00713365"/>
    <w:rsid w:val="00724932"/>
    <w:rsid w:val="00744959"/>
    <w:rsid w:val="007A390F"/>
    <w:rsid w:val="007B67D3"/>
    <w:rsid w:val="008038BB"/>
    <w:rsid w:val="008543EA"/>
    <w:rsid w:val="00865306"/>
    <w:rsid w:val="008E42E7"/>
    <w:rsid w:val="008F52BA"/>
    <w:rsid w:val="009048D2"/>
    <w:rsid w:val="00960AE6"/>
    <w:rsid w:val="009B5B00"/>
    <w:rsid w:val="009C2411"/>
    <w:rsid w:val="00A457B0"/>
    <w:rsid w:val="00A6401B"/>
    <w:rsid w:val="00A9448F"/>
    <w:rsid w:val="00AB5A73"/>
    <w:rsid w:val="00AD0D32"/>
    <w:rsid w:val="00B00AF8"/>
    <w:rsid w:val="00B067CD"/>
    <w:rsid w:val="00B70A77"/>
    <w:rsid w:val="00B758ED"/>
    <w:rsid w:val="00BA6B97"/>
    <w:rsid w:val="00C832BD"/>
    <w:rsid w:val="00D0015E"/>
    <w:rsid w:val="00D026CA"/>
    <w:rsid w:val="00D51E18"/>
    <w:rsid w:val="00D7168E"/>
    <w:rsid w:val="00DE759B"/>
    <w:rsid w:val="00DF6589"/>
    <w:rsid w:val="00E0696E"/>
    <w:rsid w:val="00EA62A2"/>
    <w:rsid w:val="00EB6FE0"/>
    <w:rsid w:val="00EC5D87"/>
    <w:rsid w:val="00EE4AD0"/>
    <w:rsid w:val="00F74F2A"/>
    <w:rsid w:val="00F85A56"/>
    <w:rsid w:val="00F91D48"/>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lsdException w:name="heading 2" w:uiPriority="9" w:unhideWhenUsed="1" w:qFormat="1"/>
    <w:lsdException w:name="heading 3" w:uiPriority="9" w:unhideWhenUsed="1"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List Bullet" w:uiPriority="11" w:unhideWhenUsed="1" w:qFormat="1"/>
    <w:lsdException w:name="Title" w:semiHidden="0" w:uiPriority="1" w:qFormat="1"/>
    <w:lsdException w:name="Default Paragraph Font" w:uiPriority="1" w:unhideWhenUsed="1"/>
    <w:lsdException w:name="Subtitle" w:semiHidden="0" w:uiPriority="11"/>
    <w:lsdException w:name="Strong" w:uiPriority="22"/>
    <w:lsdException w:name="Emphasis"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 w:qFormat="1"/>
    <w:lsdException w:name="Subtle Reference" w:semiHidden="0" w:uiPriority="10"/>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9254A"/>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blInd w:w="0" w:type="dxa"/>
      <w:tblCellMar>
        <w:top w:w="0" w:type="dxa"/>
        <w:left w:w="108" w:type="dxa"/>
        <w:bottom w:w="0" w:type="dxa"/>
        <w:right w:w="108" w:type="dxa"/>
      </w:tblCellMar>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Ind w:w="0" w:type="dxa"/>
      <w:tblCellMar>
        <w:top w:w="0" w:type="dxa"/>
        <w:left w:w="108" w:type="dxa"/>
        <w:bottom w:w="0" w:type="dxa"/>
        <w:right w:w="108" w:type="dxa"/>
      </w:tblCellMar>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customStyle="1" w:styleId="GridTableLight">
    <w:name w:val="Grid Table Light"/>
    <w:basedOn w:val="TableNormal"/>
    <w:uiPriority w:val="40"/>
    <w:rsid w:val="00413FA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413FA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413FA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413FA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13FA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413FAB"/>
    <w:tblPr>
      <w:tblStyleRowBandSize w:val="1"/>
      <w:tblStyleColBandSize w:val="1"/>
      <w:tblInd w:w="0" w:type="dxa"/>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CellMar>
        <w:top w:w="0" w:type="dxa"/>
        <w:left w:w="108" w:type="dxa"/>
        <w:bottom w:w="0" w:type="dxa"/>
        <w:right w:w="108" w:type="dxa"/>
      </w:tblCellMar>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blInd w:w="0" w:type="dxa"/>
      <w:tblCellMar>
        <w:top w:w="0" w:type="dxa"/>
        <w:left w:w="108" w:type="dxa"/>
        <w:bottom w:w="0" w:type="dxa"/>
        <w:right w:w="108" w:type="dxa"/>
      </w:tblCellMar>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paragraph" w:styleId="BalloonText">
    <w:name w:val="Balloon Text"/>
    <w:basedOn w:val="Normal"/>
    <w:link w:val="BalloonTextChar"/>
    <w:uiPriority w:val="99"/>
    <w:semiHidden/>
    <w:rsid w:val="004D0AAE"/>
    <w:rPr>
      <w:rFonts w:ascii="Tahoma" w:hAnsi="Tahoma" w:cs="Tahoma"/>
      <w:sz w:val="16"/>
      <w:szCs w:val="16"/>
    </w:rPr>
  </w:style>
  <w:style w:type="character" w:customStyle="1" w:styleId="BalloonTextChar">
    <w:name w:val="Balloon Text Char"/>
    <w:basedOn w:val="DefaultParagraphFont"/>
    <w:link w:val="BalloonText"/>
    <w:uiPriority w:val="99"/>
    <w:semiHidden/>
    <w:rsid w:val="004D0AAE"/>
    <w:rPr>
      <w:rFonts w:ascii="Tahoma" w:hAnsi="Tahoma" w:cs="Tahoma"/>
      <w:color w:val="0B0402" w:themeColor="accent6" w:themeShade="1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lsdException w:name="heading 2" w:uiPriority="9" w:unhideWhenUsed="1" w:qFormat="1"/>
    <w:lsdException w:name="heading 3" w:uiPriority="9" w:unhideWhenUsed="1"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List Bullet" w:uiPriority="11" w:unhideWhenUsed="1" w:qFormat="1"/>
    <w:lsdException w:name="Title" w:semiHidden="0" w:uiPriority="1" w:qFormat="1"/>
    <w:lsdException w:name="Default Paragraph Font" w:uiPriority="1" w:unhideWhenUsed="1"/>
    <w:lsdException w:name="Subtitle" w:semiHidden="0" w:uiPriority="11"/>
    <w:lsdException w:name="Strong" w:uiPriority="22"/>
    <w:lsdException w:name="Emphasis"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 w:qFormat="1"/>
    <w:lsdException w:name="Subtle Reference" w:semiHidden="0" w:uiPriority="10"/>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9254A"/>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blInd w:w="0" w:type="dxa"/>
      <w:tblCellMar>
        <w:top w:w="0" w:type="dxa"/>
        <w:left w:w="108" w:type="dxa"/>
        <w:bottom w:w="0" w:type="dxa"/>
        <w:right w:w="108" w:type="dxa"/>
      </w:tblCellMar>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Ind w:w="0" w:type="dxa"/>
      <w:tblCellMar>
        <w:top w:w="0" w:type="dxa"/>
        <w:left w:w="108" w:type="dxa"/>
        <w:bottom w:w="0" w:type="dxa"/>
        <w:right w:w="108" w:type="dxa"/>
      </w:tblCellMar>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customStyle="1" w:styleId="GridTableLight">
    <w:name w:val="Grid Table Light"/>
    <w:basedOn w:val="TableNormal"/>
    <w:uiPriority w:val="40"/>
    <w:rsid w:val="00413FA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413FA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413FA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413FA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13FA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413FAB"/>
    <w:tblPr>
      <w:tblStyleRowBandSize w:val="1"/>
      <w:tblStyleColBandSize w:val="1"/>
      <w:tblInd w:w="0" w:type="dxa"/>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CellMar>
        <w:top w:w="0" w:type="dxa"/>
        <w:left w:w="108" w:type="dxa"/>
        <w:bottom w:w="0" w:type="dxa"/>
        <w:right w:w="108" w:type="dxa"/>
      </w:tblCellMar>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blInd w:w="0" w:type="dxa"/>
      <w:tblCellMar>
        <w:top w:w="0" w:type="dxa"/>
        <w:left w:w="108" w:type="dxa"/>
        <w:bottom w:w="0" w:type="dxa"/>
        <w:right w:w="108" w:type="dxa"/>
      </w:tblCellMar>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paragraph" w:styleId="BalloonText">
    <w:name w:val="Balloon Text"/>
    <w:basedOn w:val="Normal"/>
    <w:link w:val="BalloonTextChar"/>
    <w:uiPriority w:val="99"/>
    <w:semiHidden/>
    <w:rsid w:val="004D0AAE"/>
    <w:rPr>
      <w:rFonts w:ascii="Tahoma" w:hAnsi="Tahoma" w:cs="Tahoma"/>
      <w:sz w:val="16"/>
      <w:szCs w:val="16"/>
    </w:rPr>
  </w:style>
  <w:style w:type="character" w:customStyle="1" w:styleId="BalloonTextChar">
    <w:name w:val="Balloon Text Char"/>
    <w:basedOn w:val="DefaultParagraphFont"/>
    <w:link w:val="BalloonText"/>
    <w:uiPriority w:val="99"/>
    <w:semiHidden/>
    <w:rsid w:val="004D0AAE"/>
    <w:rPr>
      <w:rFonts w:ascii="Tahoma" w:hAnsi="Tahoma" w:cs="Tahoma"/>
      <w:color w:val="0B0402" w:themeColor="accent6" w:themeShade="1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ned\AppData\Local\Microsoft\Office\16.0\DTS\en-US%7b106E0436-12FE-4D8C-96D0-4C51FDD602AE%7d\%7bD05A7879-8C81-4229-A4E6-9A8FF78BFF1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B9136B9A3E49449875D4314A9985E5"/>
        <w:category>
          <w:name w:val="General"/>
          <w:gallery w:val="placeholder"/>
        </w:category>
        <w:types>
          <w:type w:val="bbPlcHdr"/>
        </w:types>
        <w:behaviors>
          <w:behavior w:val="content"/>
        </w:behaviors>
        <w:guid w:val="{882D3D72-F409-47DA-B6D1-C55C61DCDA3F}"/>
      </w:docPartPr>
      <w:docPartBody>
        <w:p w:rsidR="00FE65E5" w:rsidRDefault="00930FE1">
          <w:pPr>
            <w:pStyle w:val="23B9136B9A3E49449875D4314A9985E5"/>
          </w:pPr>
          <w:r w:rsidRPr="00CF1A49">
            <w:t>Experience</w:t>
          </w:r>
        </w:p>
      </w:docPartBody>
    </w:docPart>
    <w:docPart>
      <w:docPartPr>
        <w:name w:val="F1DB9B256B2146B9B3F09877A10515CD"/>
        <w:category>
          <w:name w:val="General"/>
          <w:gallery w:val="placeholder"/>
        </w:category>
        <w:types>
          <w:type w:val="bbPlcHdr"/>
        </w:types>
        <w:behaviors>
          <w:behavior w:val="content"/>
        </w:behaviors>
        <w:guid w:val="{9DF17D35-4911-4A8C-94DE-4ECE3D3E755D}"/>
      </w:docPartPr>
      <w:docPartBody>
        <w:p w:rsidR="00FE65E5" w:rsidRDefault="00930FE1">
          <w:pPr>
            <w:pStyle w:val="F1DB9B256B2146B9B3F09877A10515CD"/>
          </w:pPr>
          <w:r w:rsidRPr="00606FFD">
            <w:t>Jan 20XX</w:t>
          </w:r>
          <w:r>
            <w:t>-</w:t>
          </w:r>
          <w:r>
            <w:br/>
          </w:r>
          <w:r w:rsidRPr="007F32D9">
            <w:t>Aug 20XX</w:t>
          </w:r>
        </w:p>
      </w:docPartBody>
    </w:docPart>
    <w:docPart>
      <w:docPartPr>
        <w:name w:val="7E870E10DECC474C8FCA971A3588CCC9"/>
        <w:category>
          <w:name w:val="General"/>
          <w:gallery w:val="placeholder"/>
        </w:category>
        <w:types>
          <w:type w:val="bbPlcHdr"/>
        </w:types>
        <w:behaviors>
          <w:behavior w:val="content"/>
        </w:behaviors>
        <w:guid w:val="{6AFBEAE6-5E03-428D-8CCC-5C1BBA90CA2C}"/>
      </w:docPartPr>
      <w:docPartBody>
        <w:p w:rsidR="00FE65E5" w:rsidRDefault="00930FE1">
          <w:pPr>
            <w:pStyle w:val="7E870E10DECC474C8FCA971A3588CCC9"/>
          </w:pPr>
          <w:r w:rsidRPr="00457AA3">
            <w:t>Mar 20XX-</w:t>
          </w:r>
          <w:r w:rsidRPr="00457AA3">
            <w:br/>
            <w:t>Jan 20XX</w:t>
          </w:r>
        </w:p>
      </w:docPartBody>
    </w:docPart>
    <w:docPart>
      <w:docPartPr>
        <w:name w:val="A16083D49DA14111844F6E460E526795"/>
        <w:category>
          <w:name w:val="General"/>
          <w:gallery w:val="placeholder"/>
        </w:category>
        <w:types>
          <w:type w:val="bbPlcHdr"/>
        </w:types>
        <w:behaviors>
          <w:behavior w:val="content"/>
        </w:behaviors>
        <w:guid w:val="{F6994B0E-3760-46CD-BFA9-E0398F82A9A1}"/>
      </w:docPartPr>
      <w:docPartBody>
        <w:p w:rsidR="00FE65E5" w:rsidRDefault="00930FE1">
          <w:pPr>
            <w:pStyle w:val="A16083D49DA14111844F6E460E526795"/>
          </w:pPr>
          <w:r w:rsidRPr="00CF1A49">
            <w:t>Education</w:t>
          </w:r>
        </w:p>
      </w:docPartBody>
    </w:docPart>
    <w:docPart>
      <w:docPartPr>
        <w:name w:val="214CBC7B1EA34BB580C13E7DAEF2F143"/>
        <w:category>
          <w:name w:val="General"/>
          <w:gallery w:val="placeholder"/>
        </w:category>
        <w:types>
          <w:type w:val="bbPlcHdr"/>
        </w:types>
        <w:behaviors>
          <w:behavior w:val="content"/>
        </w:behaviors>
        <w:guid w:val="{F2C278D8-7BFF-4B77-BCF3-22AE036CEE36}"/>
      </w:docPartPr>
      <w:docPartBody>
        <w:p w:rsidR="00FE65E5" w:rsidRDefault="00930FE1">
          <w:pPr>
            <w:pStyle w:val="214CBC7B1EA34BB580C13E7DAEF2F143"/>
          </w:pPr>
          <w:r w:rsidRPr="007F32D9">
            <w:t>June 20XX</w:t>
          </w:r>
        </w:p>
      </w:docPartBody>
    </w:docPart>
    <w:docPart>
      <w:docPartPr>
        <w:name w:val="C91B83B52963447FB5341777982E4363"/>
        <w:category>
          <w:name w:val="General"/>
          <w:gallery w:val="placeholder"/>
        </w:category>
        <w:types>
          <w:type w:val="bbPlcHdr"/>
        </w:types>
        <w:behaviors>
          <w:behavior w:val="content"/>
        </w:behaviors>
        <w:guid w:val="{E84D3C3C-E070-430F-8479-EBFD67DA80B1}"/>
      </w:docPartPr>
      <w:docPartBody>
        <w:p w:rsidR="00FE65E5" w:rsidRDefault="00930FE1">
          <w:pPr>
            <w:pStyle w:val="C91B83B52963447FB5341777982E4363"/>
          </w:pPr>
          <w:r w:rsidRPr="007F32D9">
            <w:t>May 20XX</w:t>
          </w:r>
        </w:p>
      </w:docPartBody>
    </w:docPart>
    <w:docPart>
      <w:docPartPr>
        <w:name w:val="EFEEB0B454D74AD9901F4E49CDE90F2B"/>
        <w:category>
          <w:name w:val="General"/>
          <w:gallery w:val="placeholder"/>
        </w:category>
        <w:types>
          <w:type w:val="bbPlcHdr"/>
        </w:types>
        <w:behaviors>
          <w:behavior w:val="content"/>
        </w:behaviors>
        <w:guid w:val="{45DDD672-B68C-4875-B5A9-EC675957185D}"/>
      </w:docPartPr>
      <w:docPartBody>
        <w:p w:rsidR="00C806C6" w:rsidRDefault="00FE65E5" w:rsidP="00FE65E5">
          <w:pPr>
            <w:pStyle w:val="EFEEB0B454D74AD9901F4E49CDE90F2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E6"/>
    <w:rsid w:val="002D6A2D"/>
    <w:rsid w:val="00305718"/>
    <w:rsid w:val="00497EE6"/>
    <w:rsid w:val="006817E7"/>
    <w:rsid w:val="00930FE1"/>
    <w:rsid w:val="00C806C6"/>
    <w:rsid w:val="00FE6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3D78299374B768BE151389F1E5F92">
    <w:name w:val="6C83D78299374B768BE151389F1E5F92"/>
  </w:style>
  <w:style w:type="paragraph" w:customStyle="1" w:styleId="FF962779BC054695B90CD64018D3D825">
    <w:name w:val="FF962779BC054695B90CD64018D3D825"/>
  </w:style>
  <w:style w:type="paragraph" w:customStyle="1" w:styleId="1C8614038F67467BBEA5436BDA9259BD">
    <w:name w:val="1C8614038F67467BBEA5436BDA9259BD"/>
  </w:style>
  <w:style w:type="paragraph" w:customStyle="1" w:styleId="20E15618F36A4084A71E9D156845D2D1">
    <w:name w:val="20E15618F36A4084A71E9D156845D2D1"/>
  </w:style>
  <w:style w:type="paragraph" w:customStyle="1" w:styleId="462CF321C53D4360967672D6BF7F5198">
    <w:name w:val="462CF321C53D4360967672D6BF7F5198"/>
  </w:style>
  <w:style w:type="paragraph" w:customStyle="1" w:styleId="96E68B5225D04195AF364BFF510A6AE5">
    <w:name w:val="96E68B5225D04195AF364BFF510A6AE5"/>
  </w:style>
  <w:style w:type="paragraph" w:customStyle="1" w:styleId="23B9136B9A3E49449875D4314A9985E5">
    <w:name w:val="23B9136B9A3E49449875D4314A9985E5"/>
  </w:style>
  <w:style w:type="paragraph" w:customStyle="1" w:styleId="F1DB9B256B2146B9B3F09877A10515CD">
    <w:name w:val="F1DB9B256B2146B9B3F09877A10515CD"/>
  </w:style>
  <w:style w:type="paragraph" w:customStyle="1" w:styleId="4C66C1B5853540F1B75FFCEE3E4B301A">
    <w:name w:val="4C66C1B5853540F1B75FFCEE3E4B301A"/>
  </w:style>
  <w:style w:type="paragraph" w:customStyle="1" w:styleId="AB3694A3C02D426081EC4B1FA8C85D15">
    <w:name w:val="AB3694A3C02D426081EC4B1FA8C85D15"/>
  </w:style>
  <w:style w:type="paragraph" w:customStyle="1" w:styleId="7E870E10DECC474C8FCA971A3588CCC9">
    <w:name w:val="7E870E10DECC474C8FCA971A3588CCC9"/>
  </w:style>
  <w:style w:type="paragraph" w:customStyle="1" w:styleId="60CF42F726F04205B7370B2C72716645">
    <w:name w:val="60CF42F726F04205B7370B2C72716645"/>
  </w:style>
  <w:style w:type="paragraph" w:customStyle="1" w:styleId="C12D8BA54B8D46098B327BE591BA4444">
    <w:name w:val="C12D8BA54B8D46098B327BE591BA4444"/>
  </w:style>
  <w:style w:type="paragraph" w:customStyle="1" w:styleId="A16083D49DA14111844F6E460E526795">
    <w:name w:val="A16083D49DA14111844F6E460E526795"/>
  </w:style>
  <w:style w:type="paragraph" w:customStyle="1" w:styleId="214CBC7B1EA34BB580C13E7DAEF2F143">
    <w:name w:val="214CBC7B1EA34BB580C13E7DAEF2F143"/>
  </w:style>
  <w:style w:type="paragraph" w:customStyle="1" w:styleId="E3A28EB40DF74C08A5FB568ED848B30B">
    <w:name w:val="E3A28EB40DF74C08A5FB568ED848B30B"/>
  </w:style>
  <w:style w:type="paragraph" w:customStyle="1" w:styleId="4949FD41E8BC4AEAAB714BF0BBD70716">
    <w:name w:val="4949FD41E8BC4AEAAB714BF0BBD70716"/>
  </w:style>
  <w:style w:type="paragraph" w:customStyle="1" w:styleId="C91B83B52963447FB5341777982E4363">
    <w:name w:val="C91B83B52963447FB5341777982E4363"/>
  </w:style>
  <w:style w:type="paragraph" w:customStyle="1" w:styleId="05E3946B7AD64919B0C2C123A59F5F82">
    <w:name w:val="05E3946B7AD64919B0C2C123A59F5F82"/>
  </w:style>
  <w:style w:type="paragraph" w:customStyle="1" w:styleId="200B2B58A0F74D96B2FA255268B9E71F">
    <w:name w:val="200B2B58A0F74D96B2FA255268B9E71F"/>
  </w:style>
  <w:style w:type="paragraph" w:customStyle="1" w:styleId="72DBFB3F554C443B94EFA5B9181CEBA0">
    <w:name w:val="72DBFB3F554C443B94EFA5B9181CEBA0"/>
  </w:style>
  <w:style w:type="paragraph" w:customStyle="1" w:styleId="D8E9A57D24B5466E86FC981C4A0EA3A4">
    <w:name w:val="D8E9A57D24B5466E86FC981C4A0EA3A4"/>
  </w:style>
  <w:style w:type="paragraph" w:customStyle="1" w:styleId="2EA6AA2037CC43FA992CF6BD297DADE0">
    <w:name w:val="2EA6AA2037CC43FA992CF6BD297DADE0"/>
  </w:style>
  <w:style w:type="paragraph" w:customStyle="1" w:styleId="F6AAC0C702DB43859DB69697B51E705A">
    <w:name w:val="F6AAC0C702DB43859DB69697B51E705A"/>
  </w:style>
  <w:style w:type="paragraph" w:customStyle="1" w:styleId="985237FBFA284F6B8D6DB1F93778D79F">
    <w:name w:val="985237FBFA284F6B8D6DB1F93778D79F"/>
  </w:style>
  <w:style w:type="paragraph" w:customStyle="1" w:styleId="9E984FF997EC439BB20F046C0702B48C">
    <w:name w:val="9E984FF997EC439BB20F046C0702B48C"/>
  </w:style>
  <w:style w:type="paragraph" w:customStyle="1" w:styleId="2E7F9E88249F42F9BA57B87ECF095423">
    <w:name w:val="2E7F9E88249F42F9BA57B87ECF095423"/>
  </w:style>
  <w:style w:type="paragraph" w:customStyle="1" w:styleId="17AC0E8DB46E46158CD6F7A778109A0C">
    <w:name w:val="17AC0E8DB46E46158CD6F7A778109A0C"/>
    <w:rsid w:val="00FE65E5"/>
    <w:pPr>
      <w:spacing w:after="200" w:line="276" w:lineRule="auto"/>
    </w:pPr>
    <w:rPr>
      <w:kern w:val="0"/>
      <w:sz w:val="22"/>
      <w:szCs w:val="22"/>
      <w14:ligatures w14:val="none"/>
    </w:rPr>
  </w:style>
  <w:style w:type="paragraph" w:customStyle="1" w:styleId="EFEEB0B454D74AD9901F4E49CDE90F2B">
    <w:name w:val="EFEEB0B454D74AD9901F4E49CDE90F2B"/>
    <w:rsid w:val="00FE65E5"/>
    <w:pPr>
      <w:spacing w:after="200" w:line="276" w:lineRule="auto"/>
    </w:pPr>
    <w:rPr>
      <w:kern w:val="0"/>
      <w:sz w:val="22"/>
      <w:szCs w:val="22"/>
      <w14:ligatures w14:val="none"/>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3D78299374B768BE151389F1E5F92">
    <w:name w:val="6C83D78299374B768BE151389F1E5F92"/>
  </w:style>
  <w:style w:type="paragraph" w:customStyle="1" w:styleId="FF962779BC054695B90CD64018D3D825">
    <w:name w:val="FF962779BC054695B90CD64018D3D825"/>
  </w:style>
  <w:style w:type="paragraph" w:customStyle="1" w:styleId="1C8614038F67467BBEA5436BDA9259BD">
    <w:name w:val="1C8614038F67467BBEA5436BDA9259BD"/>
  </w:style>
  <w:style w:type="paragraph" w:customStyle="1" w:styleId="20E15618F36A4084A71E9D156845D2D1">
    <w:name w:val="20E15618F36A4084A71E9D156845D2D1"/>
  </w:style>
  <w:style w:type="paragraph" w:customStyle="1" w:styleId="462CF321C53D4360967672D6BF7F5198">
    <w:name w:val="462CF321C53D4360967672D6BF7F5198"/>
  </w:style>
  <w:style w:type="paragraph" w:customStyle="1" w:styleId="96E68B5225D04195AF364BFF510A6AE5">
    <w:name w:val="96E68B5225D04195AF364BFF510A6AE5"/>
  </w:style>
  <w:style w:type="paragraph" w:customStyle="1" w:styleId="23B9136B9A3E49449875D4314A9985E5">
    <w:name w:val="23B9136B9A3E49449875D4314A9985E5"/>
  </w:style>
  <w:style w:type="paragraph" w:customStyle="1" w:styleId="F1DB9B256B2146B9B3F09877A10515CD">
    <w:name w:val="F1DB9B256B2146B9B3F09877A10515CD"/>
  </w:style>
  <w:style w:type="paragraph" w:customStyle="1" w:styleId="4C66C1B5853540F1B75FFCEE3E4B301A">
    <w:name w:val="4C66C1B5853540F1B75FFCEE3E4B301A"/>
  </w:style>
  <w:style w:type="paragraph" w:customStyle="1" w:styleId="AB3694A3C02D426081EC4B1FA8C85D15">
    <w:name w:val="AB3694A3C02D426081EC4B1FA8C85D15"/>
  </w:style>
  <w:style w:type="paragraph" w:customStyle="1" w:styleId="7E870E10DECC474C8FCA971A3588CCC9">
    <w:name w:val="7E870E10DECC474C8FCA971A3588CCC9"/>
  </w:style>
  <w:style w:type="paragraph" w:customStyle="1" w:styleId="60CF42F726F04205B7370B2C72716645">
    <w:name w:val="60CF42F726F04205B7370B2C72716645"/>
  </w:style>
  <w:style w:type="paragraph" w:customStyle="1" w:styleId="C12D8BA54B8D46098B327BE591BA4444">
    <w:name w:val="C12D8BA54B8D46098B327BE591BA4444"/>
  </w:style>
  <w:style w:type="paragraph" w:customStyle="1" w:styleId="A16083D49DA14111844F6E460E526795">
    <w:name w:val="A16083D49DA14111844F6E460E526795"/>
  </w:style>
  <w:style w:type="paragraph" w:customStyle="1" w:styleId="214CBC7B1EA34BB580C13E7DAEF2F143">
    <w:name w:val="214CBC7B1EA34BB580C13E7DAEF2F143"/>
  </w:style>
  <w:style w:type="paragraph" w:customStyle="1" w:styleId="E3A28EB40DF74C08A5FB568ED848B30B">
    <w:name w:val="E3A28EB40DF74C08A5FB568ED848B30B"/>
  </w:style>
  <w:style w:type="paragraph" w:customStyle="1" w:styleId="4949FD41E8BC4AEAAB714BF0BBD70716">
    <w:name w:val="4949FD41E8BC4AEAAB714BF0BBD70716"/>
  </w:style>
  <w:style w:type="paragraph" w:customStyle="1" w:styleId="C91B83B52963447FB5341777982E4363">
    <w:name w:val="C91B83B52963447FB5341777982E4363"/>
  </w:style>
  <w:style w:type="paragraph" w:customStyle="1" w:styleId="05E3946B7AD64919B0C2C123A59F5F82">
    <w:name w:val="05E3946B7AD64919B0C2C123A59F5F82"/>
  </w:style>
  <w:style w:type="paragraph" w:customStyle="1" w:styleId="200B2B58A0F74D96B2FA255268B9E71F">
    <w:name w:val="200B2B58A0F74D96B2FA255268B9E71F"/>
  </w:style>
  <w:style w:type="paragraph" w:customStyle="1" w:styleId="72DBFB3F554C443B94EFA5B9181CEBA0">
    <w:name w:val="72DBFB3F554C443B94EFA5B9181CEBA0"/>
  </w:style>
  <w:style w:type="paragraph" w:customStyle="1" w:styleId="D8E9A57D24B5466E86FC981C4A0EA3A4">
    <w:name w:val="D8E9A57D24B5466E86FC981C4A0EA3A4"/>
  </w:style>
  <w:style w:type="paragraph" w:customStyle="1" w:styleId="2EA6AA2037CC43FA992CF6BD297DADE0">
    <w:name w:val="2EA6AA2037CC43FA992CF6BD297DADE0"/>
  </w:style>
  <w:style w:type="paragraph" w:customStyle="1" w:styleId="F6AAC0C702DB43859DB69697B51E705A">
    <w:name w:val="F6AAC0C702DB43859DB69697B51E705A"/>
  </w:style>
  <w:style w:type="paragraph" w:customStyle="1" w:styleId="985237FBFA284F6B8D6DB1F93778D79F">
    <w:name w:val="985237FBFA284F6B8D6DB1F93778D79F"/>
  </w:style>
  <w:style w:type="paragraph" w:customStyle="1" w:styleId="9E984FF997EC439BB20F046C0702B48C">
    <w:name w:val="9E984FF997EC439BB20F046C0702B48C"/>
  </w:style>
  <w:style w:type="paragraph" w:customStyle="1" w:styleId="2E7F9E88249F42F9BA57B87ECF095423">
    <w:name w:val="2E7F9E88249F42F9BA57B87ECF095423"/>
  </w:style>
  <w:style w:type="paragraph" w:customStyle="1" w:styleId="17AC0E8DB46E46158CD6F7A778109A0C">
    <w:name w:val="17AC0E8DB46E46158CD6F7A778109A0C"/>
    <w:rsid w:val="00FE65E5"/>
    <w:pPr>
      <w:spacing w:after="200" w:line="276" w:lineRule="auto"/>
    </w:pPr>
    <w:rPr>
      <w:kern w:val="0"/>
      <w:sz w:val="22"/>
      <w:szCs w:val="22"/>
      <w14:ligatures w14:val="none"/>
    </w:rPr>
  </w:style>
  <w:style w:type="paragraph" w:customStyle="1" w:styleId="EFEEB0B454D74AD9901F4E49CDE90F2B">
    <w:name w:val="EFEEB0B454D74AD9901F4E49CDE90F2B"/>
    <w:rsid w:val="00FE65E5"/>
    <w:pPr>
      <w:spacing w:after="200" w:line="276"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8DEBA25-9EB8-496D-955C-2829844D084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{D05A7879-8C81-4229-A4E6-9A8FF78BFF13}tf16402488_win32</Template>
  <TotalTime>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Ahmned</dc:creator>
  <cp:lastModifiedBy>AH</cp:lastModifiedBy>
  <cp:revision>2</cp:revision>
  <cp:lastPrinted>2025-06-18T15:04:00Z</cp:lastPrinted>
  <dcterms:created xsi:type="dcterms:W3CDTF">2025-07-05T11:16:00Z</dcterms:created>
  <dcterms:modified xsi:type="dcterms:W3CDTF">2025-07-05T11:16:00Z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